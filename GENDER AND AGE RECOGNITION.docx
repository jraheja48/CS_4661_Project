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62B2" w14:textId="5935ED5C" w:rsidR="00C6554A" w:rsidRPr="008B5277" w:rsidRDefault="001D175F"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A8C90B0" wp14:editId="3B3AC8CB">
            <wp:extent cx="5499100" cy="37801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3780155"/>
                    </a:xfrm>
                    <a:prstGeom prst="rect">
                      <a:avLst/>
                    </a:prstGeom>
                    <a:noFill/>
                  </pic:spPr>
                </pic:pic>
              </a:graphicData>
            </a:graphic>
          </wp:inline>
        </w:drawing>
      </w:r>
    </w:p>
    <w:bookmarkEnd w:id="0"/>
    <w:bookmarkEnd w:id="1"/>
    <w:bookmarkEnd w:id="2"/>
    <w:bookmarkEnd w:id="3"/>
    <w:bookmarkEnd w:id="4"/>
    <w:p w14:paraId="6FC3FE42" w14:textId="1DE50EA7" w:rsidR="00C6554A" w:rsidRDefault="001D175F" w:rsidP="00C6554A">
      <w:pPr>
        <w:pStyle w:val="Title"/>
      </w:pPr>
      <w:r>
        <w:t xml:space="preserve">GENDER AND AGE </w:t>
      </w:r>
      <w:r w:rsidR="005C2E87">
        <w:t>CLASSIFICATION</w:t>
      </w:r>
    </w:p>
    <w:p w14:paraId="4CFE21A3" w14:textId="2732B098" w:rsidR="00C6554A" w:rsidRPr="00D5413C" w:rsidRDefault="009D1741" w:rsidP="00C6554A">
      <w:pPr>
        <w:pStyle w:val="Subtitle"/>
      </w:pPr>
      <w:r>
        <w:t>JAT</w:t>
      </w:r>
      <w:r w:rsidR="00A01A76">
        <w:t>i</w:t>
      </w:r>
      <w:r>
        <w:t>N RAHEJA, PRATHEEK SIDDALINGIAH NARENDRA, SHAOCHENG SHI,</w:t>
      </w:r>
      <w:r w:rsidR="003F285E">
        <w:t xml:space="preserve"> </w:t>
      </w:r>
      <w:r w:rsidR="003F285E" w:rsidRPr="003F285E">
        <w:t>Emily Gonzalez</w:t>
      </w:r>
    </w:p>
    <w:p w14:paraId="27756112" w14:textId="77777777" w:rsidR="00D41B0B" w:rsidRDefault="00D41B0B" w:rsidP="00C6554A">
      <w:pPr>
        <w:pStyle w:val="ContactInfo"/>
      </w:pPr>
    </w:p>
    <w:p w14:paraId="3CAF1531" w14:textId="77777777" w:rsidR="00D41B0B" w:rsidRDefault="00D41B0B" w:rsidP="00C6554A">
      <w:pPr>
        <w:pStyle w:val="ContactInfo"/>
      </w:pPr>
    </w:p>
    <w:p w14:paraId="4C5D4733" w14:textId="5D19AA82" w:rsidR="00C6554A" w:rsidRDefault="00C6554A" w:rsidP="00C6554A">
      <w:pPr>
        <w:pStyle w:val="ContactInfo"/>
      </w:pPr>
      <w:r>
        <w:br w:type="page"/>
      </w:r>
    </w:p>
    <w:p w14:paraId="344E9AB0" w14:textId="77777777" w:rsidR="00D41B0B" w:rsidRDefault="00D41B0B" w:rsidP="00C6554A">
      <w:pPr>
        <w:pStyle w:val="Heading1"/>
        <w:sectPr w:rsidR="00D41B0B">
          <w:pgSz w:w="12240" w:h="15840"/>
          <w:pgMar w:top="1728" w:right="1800" w:bottom="1440" w:left="1800" w:header="720" w:footer="720" w:gutter="0"/>
          <w:pgNumType w:start="0"/>
          <w:cols w:space="720"/>
          <w:titlePg/>
          <w:docGrid w:linePitch="360"/>
        </w:sectPr>
      </w:pPr>
    </w:p>
    <w:p w14:paraId="4CCC7574" w14:textId="7D4AA952" w:rsidR="00945897" w:rsidRDefault="00945897" w:rsidP="00C6554A">
      <w:pPr>
        <w:pStyle w:val="Heading1"/>
      </w:pPr>
    </w:p>
    <w:p w14:paraId="31815954" w14:textId="48C9D979" w:rsidR="00C6554A" w:rsidRDefault="00C6554A" w:rsidP="00945897"/>
    <w:p w14:paraId="5D557CD1" w14:textId="77777777" w:rsidR="00D41B0B" w:rsidRPr="0005669F" w:rsidRDefault="00945897" w:rsidP="0005669F">
      <w:pPr>
        <w:pStyle w:val="Title"/>
        <w:rPr>
          <w:sz w:val="44"/>
          <w:szCs w:val="44"/>
        </w:rPr>
      </w:pPr>
      <w:r w:rsidRPr="0005669F">
        <w:rPr>
          <w:sz w:val="44"/>
          <w:szCs w:val="44"/>
        </w:rPr>
        <w:t>PROJECT DESCRIPTION AND GOALS</w:t>
      </w:r>
    </w:p>
    <w:p w14:paraId="715EEA94" w14:textId="77777777" w:rsidR="0005669F" w:rsidRDefault="0005669F" w:rsidP="0005669F">
      <w:pPr>
        <w:jc w:val="center"/>
        <w:rPr>
          <w:sz w:val="44"/>
          <w:szCs w:val="44"/>
        </w:rPr>
      </w:pPr>
    </w:p>
    <w:p w14:paraId="58932A02" w14:textId="77777777" w:rsidR="0005669F" w:rsidRPr="0005669F" w:rsidRDefault="0005669F" w:rsidP="0005669F">
      <w:pPr>
        <w:jc w:val="center"/>
        <w:rPr>
          <w:sz w:val="36"/>
          <w:szCs w:val="36"/>
        </w:rPr>
      </w:pPr>
      <w:r w:rsidRPr="0005669F">
        <w:rPr>
          <w:sz w:val="36"/>
          <w:szCs w:val="36"/>
        </w:rPr>
        <w:t>Age and gender pay a crucial role in modern social interactions, people usually tend to interact more with people close to their own age and of the same gender. This project deals with analyzing the facial contours to determine the age and gender of a person irrespective of ethnicity. We shall be implementing machine learning algorithms to properly identify the age and gender of the person from an image. We are employing logistic regression for it’s more accurate results. Ultimately the final goal of this project is to determine the gender and to as accurately as possible determine the age of a person</w:t>
      </w:r>
    </w:p>
    <w:p w14:paraId="20BF651B" w14:textId="77777777" w:rsidR="0005669F" w:rsidRPr="0005669F" w:rsidRDefault="0005669F" w:rsidP="0005669F">
      <w:pPr>
        <w:jc w:val="center"/>
        <w:rPr>
          <w:sz w:val="36"/>
          <w:szCs w:val="36"/>
        </w:rPr>
      </w:pPr>
    </w:p>
    <w:p w14:paraId="6996905A" w14:textId="77777777" w:rsidR="0005669F" w:rsidRPr="0005669F" w:rsidRDefault="0005669F" w:rsidP="0005669F">
      <w:pPr>
        <w:pStyle w:val="Title"/>
        <w:rPr>
          <w:sz w:val="44"/>
          <w:szCs w:val="44"/>
        </w:rPr>
      </w:pPr>
      <w:r w:rsidRPr="0005669F">
        <w:rPr>
          <w:sz w:val="44"/>
          <w:szCs w:val="44"/>
        </w:rPr>
        <w:t>PROJECT DETAILS</w:t>
      </w:r>
    </w:p>
    <w:p w14:paraId="502CBAD7" w14:textId="77777777" w:rsidR="0005669F" w:rsidRPr="0005669F" w:rsidRDefault="0005669F" w:rsidP="0005669F">
      <w:pPr>
        <w:jc w:val="center"/>
        <w:rPr>
          <w:sz w:val="36"/>
          <w:szCs w:val="36"/>
        </w:rPr>
      </w:pPr>
    </w:p>
    <w:p w14:paraId="5F08A464" w14:textId="76747524" w:rsidR="0005669F" w:rsidRPr="0005669F" w:rsidRDefault="0005669F" w:rsidP="0005669F">
      <w:pPr>
        <w:jc w:val="center"/>
        <w:rPr>
          <w:sz w:val="36"/>
          <w:szCs w:val="36"/>
        </w:rPr>
      </w:pPr>
      <w:r w:rsidRPr="0005669F">
        <w:rPr>
          <w:sz w:val="36"/>
          <w:szCs w:val="36"/>
        </w:rPr>
        <w:t xml:space="preserve">In this project we are taking multiple images as data for training and testing the algorithm. We have taken 23704 images as data each image varies from age </w:t>
      </w:r>
      <w:r w:rsidRPr="0005669F">
        <w:rPr>
          <w:sz w:val="36"/>
          <w:szCs w:val="36"/>
        </w:rPr>
        <w:lastRenderedPageBreak/>
        <w:t>gender and ethnicity so that we may ge</w:t>
      </w:r>
      <w:r w:rsidR="003875BC">
        <w:rPr>
          <w:sz w:val="36"/>
          <w:szCs w:val="36"/>
        </w:rPr>
        <w:t>t</w:t>
      </w:r>
      <w:r w:rsidRPr="0005669F">
        <w:rPr>
          <w:sz w:val="36"/>
          <w:szCs w:val="36"/>
        </w:rPr>
        <w:t xml:space="preserve"> a more accurate result by using more diverse input. After implementing all the data, we will use the algorithm to determine the gender and age as accurately as possible.</w:t>
      </w:r>
      <w:r w:rsidR="003875BC" w:rsidRPr="003875BC">
        <w:t xml:space="preserve"> </w:t>
      </w:r>
      <w:r w:rsidR="003875BC" w:rsidRPr="003875BC">
        <w:rPr>
          <w:sz w:val="36"/>
          <w:szCs w:val="36"/>
        </w:rPr>
        <w:t>The data for this project have been sourced from kagel</w:t>
      </w:r>
    </w:p>
    <w:p w14:paraId="69978BCF" w14:textId="77777777" w:rsidR="0005669F" w:rsidRPr="0005669F" w:rsidRDefault="0005669F" w:rsidP="0005669F">
      <w:pPr>
        <w:jc w:val="center"/>
        <w:rPr>
          <w:sz w:val="36"/>
          <w:szCs w:val="36"/>
        </w:rPr>
      </w:pPr>
    </w:p>
    <w:p w14:paraId="75DB6B39" w14:textId="77777777" w:rsidR="0005669F" w:rsidRPr="0005669F" w:rsidRDefault="0005669F" w:rsidP="0005669F">
      <w:pPr>
        <w:pStyle w:val="Title"/>
        <w:rPr>
          <w:sz w:val="44"/>
          <w:szCs w:val="44"/>
        </w:rPr>
      </w:pPr>
      <w:r w:rsidRPr="0005669F">
        <w:rPr>
          <w:sz w:val="44"/>
          <w:szCs w:val="44"/>
        </w:rPr>
        <w:t>DEVELOPED ALGORITHM AND TOOLS</w:t>
      </w:r>
    </w:p>
    <w:p w14:paraId="7DAD608A" w14:textId="77777777" w:rsidR="0005669F" w:rsidRPr="0005669F" w:rsidRDefault="0005669F" w:rsidP="0005669F">
      <w:pPr>
        <w:jc w:val="center"/>
        <w:rPr>
          <w:sz w:val="36"/>
          <w:szCs w:val="36"/>
        </w:rPr>
      </w:pPr>
    </w:p>
    <w:p w14:paraId="5B709488" w14:textId="55951714" w:rsidR="0005669F" w:rsidRPr="0005669F" w:rsidRDefault="0005669F" w:rsidP="0005669F">
      <w:pPr>
        <w:jc w:val="center"/>
        <w:rPr>
          <w:sz w:val="36"/>
          <w:szCs w:val="36"/>
        </w:rPr>
      </w:pPr>
      <w:r w:rsidRPr="0005669F">
        <w:rPr>
          <w:sz w:val="36"/>
          <w:szCs w:val="36"/>
        </w:rPr>
        <w:t>With the goal being to determine the age and gender of a person we have used the machine learning algorithm logistic regression. We have used plotly and matplotlib libraries to gain figures of a very high quality in variable formats.</w:t>
      </w:r>
    </w:p>
    <w:p w14:paraId="5405F638" w14:textId="77777777" w:rsidR="0005669F" w:rsidRDefault="0005669F" w:rsidP="0005669F">
      <w:pPr>
        <w:jc w:val="center"/>
        <w:rPr>
          <w:sz w:val="44"/>
          <w:szCs w:val="44"/>
        </w:rPr>
      </w:pPr>
    </w:p>
    <w:p w14:paraId="06115D4C" w14:textId="77777777" w:rsidR="0005669F" w:rsidRDefault="0005669F" w:rsidP="0005669F">
      <w:pPr>
        <w:jc w:val="center"/>
        <w:rPr>
          <w:sz w:val="44"/>
          <w:szCs w:val="44"/>
        </w:rPr>
      </w:pPr>
    </w:p>
    <w:p w14:paraId="5793222E" w14:textId="77777777" w:rsidR="0005669F" w:rsidRDefault="00E57BAE" w:rsidP="0005669F">
      <w:pPr>
        <w:pStyle w:val="Title"/>
        <w:rPr>
          <w:sz w:val="44"/>
          <w:szCs w:val="44"/>
        </w:rPr>
      </w:pPr>
      <w:r>
        <w:rPr>
          <w:sz w:val="44"/>
          <w:szCs w:val="44"/>
        </w:rPr>
        <w:t>RESULT</w:t>
      </w:r>
    </w:p>
    <w:p w14:paraId="5796D18C" w14:textId="77777777" w:rsidR="00E57BAE" w:rsidRDefault="00E57BAE" w:rsidP="0005669F">
      <w:pPr>
        <w:pStyle w:val="Title"/>
        <w:rPr>
          <w:sz w:val="44"/>
          <w:szCs w:val="44"/>
        </w:rPr>
      </w:pPr>
    </w:p>
    <w:p w14:paraId="05A7A2AB" w14:textId="77777777" w:rsidR="00E57BAE" w:rsidRDefault="00E57BAE" w:rsidP="00A01A76">
      <w:pPr>
        <w:jc w:val="center"/>
        <w:rPr>
          <w:sz w:val="36"/>
          <w:szCs w:val="36"/>
        </w:rPr>
      </w:pPr>
      <w:r>
        <w:rPr>
          <w:sz w:val="36"/>
          <w:szCs w:val="36"/>
        </w:rPr>
        <w:t>After extensive implementation training and testing the data we achieved the following result</w:t>
      </w:r>
    </w:p>
    <w:p w14:paraId="4A6DA5FC" w14:textId="77777777" w:rsidR="00E57BAE" w:rsidRDefault="00E57BAE" w:rsidP="00E57BAE">
      <w:pPr>
        <w:rPr>
          <w:sz w:val="36"/>
          <w:szCs w:val="36"/>
        </w:rPr>
      </w:pPr>
    </w:p>
    <w:p w14:paraId="0431CF8C" w14:textId="5F19F3E1" w:rsidR="00E57BAE" w:rsidRDefault="00E57BAE" w:rsidP="00E57BAE">
      <w:pPr>
        <w:pStyle w:val="ListParagraph"/>
        <w:numPr>
          <w:ilvl w:val="0"/>
          <w:numId w:val="19"/>
        </w:numPr>
        <w:rPr>
          <w:sz w:val="36"/>
          <w:szCs w:val="36"/>
        </w:rPr>
      </w:pPr>
      <w:r>
        <w:rPr>
          <w:sz w:val="36"/>
          <w:szCs w:val="36"/>
        </w:rPr>
        <w:lastRenderedPageBreak/>
        <w:t xml:space="preserve"> For age estimation we achieved an accuracy of 47%</w:t>
      </w:r>
    </w:p>
    <w:p w14:paraId="239013B8" w14:textId="257600EC" w:rsidR="00E57BAE" w:rsidRDefault="00E57BAE" w:rsidP="00E57BAE">
      <w:pPr>
        <w:pStyle w:val="ListParagraph"/>
        <w:numPr>
          <w:ilvl w:val="0"/>
          <w:numId w:val="19"/>
        </w:numPr>
        <w:rPr>
          <w:sz w:val="36"/>
          <w:szCs w:val="36"/>
        </w:rPr>
      </w:pPr>
      <w:r>
        <w:rPr>
          <w:sz w:val="36"/>
          <w:szCs w:val="36"/>
        </w:rPr>
        <w:t>For gender estimation we achieved an accuracy of 76.06%</w:t>
      </w:r>
    </w:p>
    <w:p w14:paraId="3B0E2CDC" w14:textId="2E6ED947" w:rsidR="00053C2D" w:rsidRDefault="00053C2D" w:rsidP="00053C2D">
      <w:pPr>
        <w:rPr>
          <w:sz w:val="36"/>
          <w:szCs w:val="36"/>
        </w:rPr>
      </w:pPr>
    </w:p>
    <w:p w14:paraId="6D923B8D" w14:textId="62804A6C" w:rsidR="00053C2D" w:rsidRPr="00053C2D" w:rsidRDefault="00053C2D" w:rsidP="00053C2D">
      <w:pPr>
        <w:rPr>
          <w:sz w:val="36"/>
          <w:szCs w:val="36"/>
        </w:rPr>
      </w:pPr>
      <w:r>
        <w:rPr>
          <w:noProof/>
          <w:sz w:val="36"/>
          <w:szCs w:val="36"/>
        </w:rPr>
        <w:drawing>
          <wp:inline distT="0" distB="0" distL="0" distR="0" wp14:anchorId="5A5E5932" wp14:editId="298B5D1F">
            <wp:extent cx="6401435" cy="3780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1435" cy="3780155"/>
                    </a:xfrm>
                    <a:prstGeom prst="rect">
                      <a:avLst/>
                    </a:prstGeom>
                    <a:noFill/>
                  </pic:spPr>
                </pic:pic>
              </a:graphicData>
            </a:graphic>
          </wp:inline>
        </w:drawing>
      </w:r>
    </w:p>
    <w:p w14:paraId="05B6734E" w14:textId="77777777" w:rsidR="00E57BAE" w:rsidRDefault="00E57BAE" w:rsidP="00E57BAE">
      <w:pPr>
        <w:pStyle w:val="ListParagraph"/>
        <w:rPr>
          <w:sz w:val="36"/>
          <w:szCs w:val="36"/>
        </w:rPr>
      </w:pPr>
      <w:r>
        <w:rPr>
          <w:sz w:val="36"/>
          <w:szCs w:val="36"/>
        </w:rPr>
        <w:t xml:space="preserve">              </w:t>
      </w:r>
    </w:p>
    <w:p w14:paraId="0B4C33FA" w14:textId="77777777" w:rsidR="00E57BAE" w:rsidRDefault="00E57BAE" w:rsidP="00E57BAE">
      <w:pPr>
        <w:pStyle w:val="ListParagraph"/>
        <w:rPr>
          <w:sz w:val="36"/>
          <w:szCs w:val="36"/>
        </w:rPr>
      </w:pPr>
    </w:p>
    <w:p w14:paraId="1C619E46" w14:textId="77777777" w:rsidR="00E57BAE" w:rsidRDefault="00E57BAE" w:rsidP="00E57BAE">
      <w:pPr>
        <w:pStyle w:val="ListParagraph"/>
        <w:rPr>
          <w:sz w:val="36"/>
          <w:szCs w:val="36"/>
        </w:rPr>
      </w:pPr>
    </w:p>
    <w:p w14:paraId="23CFC85F" w14:textId="77777777" w:rsidR="00E57BAE" w:rsidRDefault="00E57BAE" w:rsidP="00E57BAE">
      <w:pPr>
        <w:pStyle w:val="ListParagraph"/>
        <w:rPr>
          <w:sz w:val="36"/>
          <w:szCs w:val="36"/>
        </w:rPr>
      </w:pPr>
    </w:p>
    <w:p w14:paraId="0C1069DD" w14:textId="77777777" w:rsidR="007108D4" w:rsidRDefault="007108D4" w:rsidP="00E57BAE">
      <w:pPr>
        <w:pStyle w:val="Title"/>
      </w:pPr>
    </w:p>
    <w:p w14:paraId="44ABC10B" w14:textId="6CB9E84C" w:rsidR="00E57BAE" w:rsidRDefault="00E57BAE" w:rsidP="007108D4">
      <w:pPr>
        <w:pStyle w:val="Title"/>
        <w:rPr>
          <w:sz w:val="44"/>
          <w:szCs w:val="44"/>
        </w:rPr>
      </w:pPr>
      <w:r>
        <w:lastRenderedPageBreak/>
        <w:t xml:space="preserve"> </w:t>
      </w:r>
      <w:r>
        <w:rPr>
          <w:sz w:val="44"/>
          <w:szCs w:val="44"/>
        </w:rPr>
        <w:t>PROBLEMS</w:t>
      </w:r>
    </w:p>
    <w:p w14:paraId="4EA543C6" w14:textId="77777777" w:rsidR="00E57BAE" w:rsidRDefault="00E57BAE" w:rsidP="00E57BAE">
      <w:pPr>
        <w:pStyle w:val="Title"/>
        <w:rPr>
          <w:sz w:val="44"/>
          <w:szCs w:val="44"/>
        </w:rPr>
      </w:pPr>
    </w:p>
    <w:p w14:paraId="01BC2EC6" w14:textId="77777777" w:rsidR="00E57BAE" w:rsidRDefault="00325696" w:rsidP="00A01A76">
      <w:pPr>
        <w:jc w:val="center"/>
        <w:rPr>
          <w:sz w:val="36"/>
          <w:szCs w:val="36"/>
        </w:rPr>
      </w:pPr>
      <w:r>
        <w:rPr>
          <w:sz w:val="36"/>
          <w:szCs w:val="36"/>
        </w:rPr>
        <w:t xml:space="preserve">A few of the problems we have encountered in this project were related to limited memory resources, amount of data available for training and testing of data and accuracy of predicted age. </w:t>
      </w:r>
      <w:r w:rsidR="00A01A76">
        <w:rPr>
          <w:sz w:val="36"/>
          <w:szCs w:val="36"/>
        </w:rPr>
        <w:t>As age</w:t>
      </w:r>
      <w:r w:rsidR="00BA78A6">
        <w:rPr>
          <w:sz w:val="36"/>
          <w:szCs w:val="36"/>
        </w:rPr>
        <w:t xml:space="preserve"> recognition depend on facial analysis this may be hampered by scaring facial cosmetics, etc. </w:t>
      </w:r>
    </w:p>
    <w:p w14:paraId="5DECC400" w14:textId="77777777" w:rsidR="00A01A76" w:rsidRDefault="00A01A76" w:rsidP="00A01A76">
      <w:pPr>
        <w:jc w:val="center"/>
        <w:rPr>
          <w:sz w:val="36"/>
          <w:szCs w:val="36"/>
        </w:rPr>
      </w:pPr>
    </w:p>
    <w:p w14:paraId="2159A3BE" w14:textId="2953DDEC" w:rsidR="00A01A76" w:rsidRDefault="00A01A76" w:rsidP="00A01A76">
      <w:pPr>
        <w:pStyle w:val="Title"/>
        <w:rPr>
          <w:sz w:val="44"/>
          <w:szCs w:val="44"/>
        </w:rPr>
      </w:pPr>
      <w:r>
        <w:rPr>
          <w:sz w:val="44"/>
          <w:szCs w:val="44"/>
        </w:rPr>
        <w:t>TEAM RESPNSEBILITIES</w:t>
      </w:r>
    </w:p>
    <w:p w14:paraId="11757809" w14:textId="77777777" w:rsidR="00A01A76" w:rsidRPr="00A01A76" w:rsidRDefault="00A01A76" w:rsidP="00A01A76"/>
    <w:p w14:paraId="47C55FEF" w14:textId="1C69FA33" w:rsidR="00A13FB1" w:rsidRPr="00A01A76" w:rsidRDefault="00A01A76" w:rsidP="00A01A76">
      <w:pPr>
        <w:rPr>
          <w:sz w:val="36"/>
          <w:szCs w:val="36"/>
        </w:rPr>
        <w:sectPr w:rsidR="00A13FB1" w:rsidRPr="00A01A76">
          <w:pgSz w:w="12240" w:h="15840"/>
          <w:pgMar w:top="1728" w:right="1800" w:bottom="1440" w:left="1800" w:header="720" w:footer="720" w:gutter="0"/>
          <w:pgNumType w:start="0"/>
          <w:cols w:space="720"/>
          <w:titlePg/>
          <w:docGrid w:linePitch="360"/>
        </w:sectPr>
      </w:pPr>
      <w:r>
        <w:rPr>
          <w:sz w:val="36"/>
          <w:szCs w:val="36"/>
        </w:rPr>
        <w:t>Jatin Raheja is the team leader responsible for coding, implementation and research Pratheek is responsible for debugging</w:t>
      </w:r>
      <w:r w:rsidR="00A13FB1">
        <w:rPr>
          <w:sz w:val="36"/>
          <w:szCs w:val="36"/>
        </w:rPr>
        <w:t>,</w:t>
      </w:r>
      <w:r>
        <w:rPr>
          <w:sz w:val="36"/>
          <w:szCs w:val="36"/>
        </w:rPr>
        <w:t xml:space="preserve"> coding </w:t>
      </w:r>
      <w:r w:rsidR="00A13FB1">
        <w:rPr>
          <w:sz w:val="36"/>
          <w:szCs w:val="36"/>
        </w:rPr>
        <w:t xml:space="preserve"> and report </w:t>
      </w:r>
      <w:r w:rsidR="003F285E">
        <w:rPr>
          <w:sz w:val="36"/>
          <w:szCs w:val="36"/>
        </w:rPr>
        <w:t>preparation</w:t>
      </w:r>
      <w:r w:rsidR="00A13FB1">
        <w:rPr>
          <w:sz w:val="36"/>
          <w:szCs w:val="36"/>
        </w:rPr>
        <w:t xml:space="preserve"> Shaocheng Shi is responsible for debugging and documentation </w:t>
      </w:r>
      <w:bookmarkStart w:id="5" w:name="_Hlk89629815"/>
      <w:r w:rsidR="00A13FB1">
        <w:rPr>
          <w:sz w:val="36"/>
          <w:szCs w:val="36"/>
        </w:rPr>
        <w:t xml:space="preserve">Emily Gonzalez </w:t>
      </w:r>
      <w:bookmarkEnd w:id="5"/>
      <w:r w:rsidR="00A13FB1">
        <w:rPr>
          <w:sz w:val="36"/>
          <w:szCs w:val="36"/>
        </w:rPr>
        <w:t>is responsible for slide preparation and debugging</w:t>
      </w:r>
      <w:r w:rsidR="00840F15">
        <w:rPr>
          <w:sz w:val="36"/>
          <w:szCs w:val="36"/>
        </w:rPr>
        <w:t>.</w:t>
      </w:r>
      <w:r w:rsidR="00A13FB1">
        <w:rPr>
          <w:sz w:val="36"/>
          <w:szCs w:val="36"/>
        </w:rPr>
        <w:t xml:space="preserve"> </w:t>
      </w:r>
    </w:p>
    <w:p w14:paraId="4D2DD129" w14:textId="77777777" w:rsidR="00912C0D" w:rsidRDefault="00912C0D" w:rsidP="00A46959">
      <w:pPr>
        <w:pStyle w:val="Photo"/>
        <w:rPr>
          <w:sz w:val="36"/>
          <w:szCs w:val="36"/>
        </w:rPr>
      </w:pPr>
    </w:p>
    <w:p w14:paraId="58C24313" w14:textId="77777777" w:rsidR="00A46959" w:rsidRPr="00A46959" w:rsidRDefault="00A46959" w:rsidP="00A46959">
      <w:pPr>
        <w:pStyle w:val="Photo"/>
        <w:rPr>
          <w:sz w:val="36"/>
          <w:szCs w:val="36"/>
        </w:rPr>
      </w:pPr>
    </w:p>
    <w:p w14:paraId="106305DB" w14:textId="41E45788" w:rsidR="00A46959" w:rsidRDefault="00A46959" w:rsidP="00A46959">
      <w:pPr>
        <w:pStyle w:val="Photo"/>
        <w:rPr>
          <w:sz w:val="44"/>
          <w:szCs w:val="44"/>
        </w:rPr>
      </w:pPr>
    </w:p>
    <w:p w14:paraId="6FFEE65A" w14:textId="77777777" w:rsidR="00A46959" w:rsidRPr="00A46959" w:rsidRDefault="00A46959" w:rsidP="00A46959">
      <w:pPr>
        <w:pStyle w:val="Photo"/>
        <w:rPr>
          <w:sz w:val="44"/>
          <w:szCs w:val="44"/>
        </w:rPr>
      </w:pPr>
    </w:p>
    <w:sectPr w:rsidR="00A46959" w:rsidRPr="00A46959" w:rsidSect="00D41B0B">
      <w:type w:val="evenPage"/>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378C1" w14:textId="77777777" w:rsidR="002B2154" w:rsidRDefault="002B2154" w:rsidP="00C6554A">
      <w:pPr>
        <w:spacing w:before="0" w:after="0" w:line="240" w:lineRule="auto"/>
      </w:pPr>
      <w:r>
        <w:separator/>
      </w:r>
    </w:p>
  </w:endnote>
  <w:endnote w:type="continuationSeparator" w:id="0">
    <w:p w14:paraId="232E4982" w14:textId="77777777" w:rsidR="002B2154" w:rsidRDefault="002B215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1E010" w14:textId="77777777" w:rsidR="002B2154" w:rsidRDefault="002B2154" w:rsidP="00C6554A">
      <w:pPr>
        <w:spacing w:before="0" w:after="0" w:line="240" w:lineRule="auto"/>
      </w:pPr>
      <w:r>
        <w:separator/>
      </w:r>
    </w:p>
  </w:footnote>
  <w:footnote w:type="continuationSeparator" w:id="0">
    <w:p w14:paraId="2FF456F2" w14:textId="77777777" w:rsidR="002B2154" w:rsidRDefault="002B215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1838C7"/>
    <w:multiLevelType w:val="hybridMultilevel"/>
    <w:tmpl w:val="F1FCE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CB13E6"/>
    <w:multiLevelType w:val="hybridMultilevel"/>
    <w:tmpl w:val="0C184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143FBA"/>
    <w:multiLevelType w:val="hybridMultilevel"/>
    <w:tmpl w:val="FD160096"/>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6" w15:restartNumberingAfterBreak="0">
    <w:nsid w:val="6B840038"/>
    <w:multiLevelType w:val="hybridMultilevel"/>
    <w:tmpl w:val="08945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6"/>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5F"/>
    <w:rsid w:val="00053C2D"/>
    <w:rsid w:val="0005669F"/>
    <w:rsid w:val="001D175F"/>
    <w:rsid w:val="002554CD"/>
    <w:rsid w:val="00260A42"/>
    <w:rsid w:val="00293B83"/>
    <w:rsid w:val="002B2154"/>
    <w:rsid w:val="002B4294"/>
    <w:rsid w:val="00325696"/>
    <w:rsid w:val="00333D0D"/>
    <w:rsid w:val="003875BC"/>
    <w:rsid w:val="003F285E"/>
    <w:rsid w:val="00490464"/>
    <w:rsid w:val="004C049F"/>
    <w:rsid w:val="005000E2"/>
    <w:rsid w:val="005C2E87"/>
    <w:rsid w:val="006A3CE7"/>
    <w:rsid w:val="007108D4"/>
    <w:rsid w:val="00835404"/>
    <w:rsid w:val="00840F15"/>
    <w:rsid w:val="00912C0D"/>
    <w:rsid w:val="00945897"/>
    <w:rsid w:val="009C4562"/>
    <w:rsid w:val="009D1741"/>
    <w:rsid w:val="00A01A76"/>
    <w:rsid w:val="00A13FB1"/>
    <w:rsid w:val="00A46959"/>
    <w:rsid w:val="00BA78A6"/>
    <w:rsid w:val="00C6554A"/>
    <w:rsid w:val="00D1515F"/>
    <w:rsid w:val="00D41B0B"/>
    <w:rsid w:val="00D60F3E"/>
    <w:rsid w:val="00E57BAE"/>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3C1F3"/>
  <w15:chartTrackingRefBased/>
  <w15:docId w15:val="{CB6D668C-C2F1-43D2-9492-EB20E16E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57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en\AppData\Local\Microsoft\Office\16.0\DTS\en-US%7b5A3C76B6-B1AC-4636-8AC4-0910AD9F9DA4%7d\%7bFF03C7A5-C5BD-40DA-B5A5-A010E4CDE3BA%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{FF03C7A5-C5BD-40DA-B5A5-A010E4CDE3BA}tf02835058_win32</Template>
  <TotalTime>2130</TotalTime>
  <Pages>6</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H S</dc:creator>
  <cp:keywords/>
  <dc:description/>
  <cp:lastModifiedBy>NARENDRA H S</cp:lastModifiedBy>
  <cp:revision>11</cp:revision>
  <dcterms:created xsi:type="dcterms:W3CDTF">2021-12-04T22:55:00Z</dcterms:created>
  <dcterms:modified xsi:type="dcterms:W3CDTF">2021-12-07T06:02:00Z</dcterms:modified>
</cp:coreProperties>
</file>